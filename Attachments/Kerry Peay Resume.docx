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70"/>
        <w:gridCol w:w="714"/>
        <w:gridCol w:w="6417"/>
      </w:tblGrid>
      <w:tr w:rsidR="001B2ABD" w14:paraId="4348EB1A" w14:textId="77777777" w:rsidTr="0058325B">
        <w:trPr>
          <w:trHeight w:val="4398"/>
        </w:trPr>
        <w:tc>
          <w:tcPr>
            <w:tcW w:w="3570" w:type="dxa"/>
            <w:vAlign w:val="bottom"/>
          </w:tcPr>
          <w:p w14:paraId="5D0CA5D2" w14:textId="0CE65929" w:rsidR="001B2ABD" w:rsidRDefault="001B2ABD" w:rsidP="00CB39CC">
            <w:pPr>
              <w:tabs>
                <w:tab w:val="left" w:pos="990"/>
              </w:tabs>
            </w:pPr>
          </w:p>
        </w:tc>
        <w:tc>
          <w:tcPr>
            <w:tcW w:w="714" w:type="dxa"/>
          </w:tcPr>
          <w:p w14:paraId="49425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17" w:type="dxa"/>
            <w:vAlign w:val="bottom"/>
          </w:tcPr>
          <w:p w14:paraId="10C23BE2" w14:textId="77777777" w:rsidR="001B2ABD" w:rsidRDefault="004769B7" w:rsidP="001B2ABD">
            <w:pPr>
              <w:pStyle w:val="Title"/>
            </w:pPr>
            <w:r>
              <w:t>Kerry peay</w:t>
            </w:r>
          </w:p>
          <w:p w14:paraId="792B0E55" w14:textId="248473D4" w:rsidR="001744E7" w:rsidRPr="001744E7" w:rsidRDefault="004769B7" w:rsidP="001744E7">
            <w:pPr>
              <w:pStyle w:val="Subtitle"/>
              <w:rPr>
                <w:spacing w:val="0"/>
                <w:w w:val="70"/>
              </w:rPr>
            </w:pPr>
            <w:r w:rsidRPr="001744E7">
              <w:rPr>
                <w:spacing w:val="0"/>
                <w:w w:val="70"/>
              </w:rPr>
              <w:t>Software Developer</w:t>
            </w:r>
          </w:p>
          <w:p w14:paraId="085C4A82" w14:textId="77777777" w:rsidR="001744E7" w:rsidRPr="001744E7" w:rsidRDefault="001744E7" w:rsidP="001744E7"/>
          <w:p w14:paraId="29808A5D" w14:textId="77777777" w:rsidR="004769B7" w:rsidRPr="004769B7" w:rsidRDefault="004769B7" w:rsidP="004769B7"/>
        </w:tc>
      </w:tr>
      <w:tr w:rsidR="001B2ABD" w14:paraId="6CD6A8B8" w14:textId="77777777" w:rsidTr="0058325B">
        <w:trPr>
          <w:trHeight w:val="4429"/>
        </w:trPr>
        <w:tc>
          <w:tcPr>
            <w:tcW w:w="3570" w:type="dxa"/>
          </w:tcPr>
          <w:p w14:paraId="5F700BB3" w14:textId="77777777" w:rsidR="00036450" w:rsidRDefault="00036450" w:rsidP="009260CD"/>
          <w:p w14:paraId="687DC843" w14:textId="77777777" w:rsidR="00036450" w:rsidRDefault="00036450" w:rsidP="00036450"/>
          <w:sdt>
            <w:sdtPr>
              <w:id w:val="-1954003311"/>
              <w:placeholder>
                <w:docPart w:val="449C02D8D0484BC1AD7C7B88D5C8527B"/>
              </w:placeholder>
              <w:temporary/>
              <w:showingPlcHdr/>
              <w15:appearance w15:val="hidden"/>
            </w:sdtPr>
            <w:sdtEndPr/>
            <w:sdtContent>
              <w:p w14:paraId="3C78A44E" w14:textId="77777777" w:rsidR="00036450" w:rsidRPr="00CB0055" w:rsidRDefault="00CB0055" w:rsidP="00CB0055">
                <w:pPr>
                  <w:pStyle w:val="Heading3"/>
                </w:pPr>
                <w:r w:rsidRPr="004769B7">
                  <w:rPr>
                    <w:sz w:val="30"/>
                    <w:szCs w:val="30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1783E7751AA49BE93E831F89D43570B"/>
              </w:placeholder>
              <w:temporary/>
              <w:showingPlcHdr/>
              <w15:appearance w15:val="hidden"/>
            </w:sdtPr>
            <w:sdtEndPr>
              <w:rPr>
                <w:sz w:val="24"/>
                <w:szCs w:val="24"/>
              </w:rPr>
            </w:sdtEndPr>
            <w:sdtContent>
              <w:p w14:paraId="7B4428BD" w14:textId="77777777" w:rsidR="004D3011" w:rsidRPr="004769B7" w:rsidRDefault="004D3011" w:rsidP="004D3011">
                <w:pPr>
                  <w:rPr>
                    <w:sz w:val="24"/>
                    <w:szCs w:val="24"/>
                  </w:rPr>
                </w:pPr>
                <w:r w:rsidRPr="004769B7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00DBC3CA" w14:textId="77777777" w:rsidR="004D3011" w:rsidRPr="00FF58A8" w:rsidRDefault="004769B7" w:rsidP="004D3011">
            <w:pPr>
              <w:rPr>
                <w:b/>
                <w:bCs/>
                <w:sz w:val="24"/>
                <w:szCs w:val="24"/>
              </w:rPr>
            </w:pPr>
            <w:r w:rsidRPr="00FF58A8">
              <w:rPr>
                <w:b/>
                <w:bCs/>
                <w:sz w:val="24"/>
                <w:szCs w:val="24"/>
              </w:rPr>
              <w:t>443-875-3608</w:t>
            </w:r>
          </w:p>
          <w:p w14:paraId="09F2C9DE" w14:textId="77777777" w:rsidR="004D3011" w:rsidRDefault="004D3011" w:rsidP="004D3011"/>
          <w:sdt>
            <w:sdtPr>
              <w:id w:val="-240260293"/>
              <w:placeholder>
                <w:docPart w:val="82BC321300D847F7A2F182E790A69E5C"/>
              </w:placeholder>
              <w:temporary/>
              <w:showingPlcHdr/>
              <w15:appearance w15:val="hidden"/>
            </w:sdtPr>
            <w:sdtEndPr>
              <w:rPr>
                <w:sz w:val="24"/>
                <w:szCs w:val="24"/>
              </w:rPr>
            </w:sdtEndPr>
            <w:sdtContent>
              <w:p w14:paraId="423706F1" w14:textId="77777777" w:rsidR="004D3011" w:rsidRPr="004769B7" w:rsidRDefault="004D3011" w:rsidP="004D3011">
                <w:pPr>
                  <w:rPr>
                    <w:sz w:val="24"/>
                    <w:szCs w:val="24"/>
                  </w:rPr>
                </w:pPr>
                <w:r w:rsidRPr="004769B7">
                  <w:rPr>
                    <w:sz w:val="24"/>
                    <w:szCs w:val="24"/>
                  </w:rPr>
                  <w:t>EMAIL:</w:t>
                </w:r>
              </w:p>
            </w:sdtContent>
          </w:sdt>
          <w:p w14:paraId="541220DB" w14:textId="7DDF44F3" w:rsidR="004769B7" w:rsidRDefault="00AD64C0" w:rsidP="004D30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  <w:r w:rsidRPr="00AD64C0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rrydp8@gmail.com</w:t>
            </w:r>
          </w:p>
          <w:p w14:paraId="181DD741" w14:textId="06BEA2AC" w:rsidR="001744E7" w:rsidRDefault="001744E7" w:rsidP="004D3011">
            <w:pPr>
              <w:rPr>
                <w:b/>
                <w:bCs/>
                <w:sz w:val="24"/>
                <w:szCs w:val="24"/>
              </w:rPr>
            </w:pPr>
          </w:p>
          <w:p w14:paraId="0F8D859D" w14:textId="77777777" w:rsidR="004D3011" w:rsidRDefault="004D3011" w:rsidP="001744E7">
            <w:pPr>
              <w:rPr>
                <w:b/>
                <w:bCs/>
                <w:sz w:val="24"/>
                <w:szCs w:val="24"/>
              </w:rPr>
            </w:pPr>
          </w:p>
          <w:p w14:paraId="3D5AFB1F" w14:textId="7D25EE99" w:rsidR="001744E7" w:rsidRDefault="001744E7" w:rsidP="001744E7">
            <w:pPr>
              <w:pStyle w:val="Heading3"/>
              <w:rPr>
                <w:sz w:val="32"/>
                <w:szCs w:val="32"/>
              </w:rPr>
            </w:pPr>
            <w:r w:rsidRPr="001744E7">
              <w:rPr>
                <w:sz w:val="32"/>
                <w:szCs w:val="32"/>
              </w:rPr>
              <w:t>SKILLS</w:t>
            </w:r>
          </w:p>
          <w:p w14:paraId="333F6DC0" w14:textId="2362367E" w:rsidR="001744E7" w:rsidRDefault="001744E7" w:rsidP="001744E7"/>
          <w:p w14:paraId="09D14E27" w14:textId="3ACADD35" w:rsidR="001744E7" w:rsidRPr="001744E7" w:rsidRDefault="001744E7" w:rsidP="001744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44E7">
              <w:rPr>
                <w:sz w:val="24"/>
                <w:szCs w:val="24"/>
              </w:rPr>
              <w:t>C#</w:t>
            </w:r>
          </w:p>
          <w:p w14:paraId="13950051" w14:textId="62C9C356" w:rsidR="001744E7" w:rsidRPr="001744E7" w:rsidRDefault="001744E7" w:rsidP="001744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44E7">
              <w:rPr>
                <w:sz w:val="24"/>
                <w:szCs w:val="24"/>
              </w:rPr>
              <w:t>Unity</w:t>
            </w:r>
          </w:p>
          <w:p w14:paraId="7157967A" w14:textId="2585EB91" w:rsidR="001744E7" w:rsidRPr="001744E7" w:rsidRDefault="001744E7" w:rsidP="001744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44E7">
              <w:rPr>
                <w:sz w:val="24"/>
                <w:szCs w:val="24"/>
              </w:rPr>
              <w:t>Git</w:t>
            </w:r>
          </w:p>
          <w:p w14:paraId="1DAADD1D" w14:textId="2EC31FE7" w:rsidR="001744E7" w:rsidRPr="001744E7" w:rsidRDefault="001744E7" w:rsidP="001744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44E7">
              <w:rPr>
                <w:sz w:val="24"/>
                <w:szCs w:val="24"/>
              </w:rPr>
              <w:t>Proficient at working in teams</w:t>
            </w:r>
          </w:p>
          <w:p w14:paraId="0EABBECE" w14:textId="00D9FA27" w:rsidR="001744E7" w:rsidRPr="001744E7" w:rsidRDefault="001744E7" w:rsidP="001744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44E7">
              <w:rPr>
                <w:sz w:val="24"/>
                <w:szCs w:val="24"/>
              </w:rPr>
              <w:t>ASP.Net</w:t>
            </w:r>
            <w:bookmarkStart w:id="0" w:name="_GoBack"/>
            <w:bookmarkEnd w:id="0"/>
          </w:p>
          <w:p w14:paraId="568356DC" w14:textId="1F519129" w:rsidR="001744E7" w:rsidRPr="0058325B" w:rsidRDefault="001744E7" w:rsidP="001744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44E7">
              <w:rPr>
                <w:sz w:val="24"/>
                <w:szCs w:val="24"/>
              </w:rPr>
              <w:t>MV</w:t>
            </w:r>
            <w:r w:rsidR="0058325B">
              <w:rPr>
                <w:sz w:val="24"/>
                <w:szCs w:val="24"/>
              </w:rPr>
              <w:t>C</w:t>
            </w:r>
          </w:p>
        </w:tc>
        <w:tc>
          <w:tcPr>
            <w:tcW w:w="714" w:type="dxa"/>
          </w:tcPr>
          <w:p w14:paraId="07A825F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17" w:type="dxa"/>
          </w:tcPr>
          <w:sdt>
            <w:sdtPr>
              <w:id w:val="1049110328"/>
              <w:placeholder>
                <w:docPart w:val="FA2C4BFF328042F3BEDAD4377E62AED1"/>
              </w:placeholder>
              <w:temporary/>
              <w:showingPlcHdr/>
              <w15:appearance w15:val="hidden"/>
            </w:sdtPr>
            <w:sdtEndPr/>
            <w:sdtContent>
              <w:p w14:paraId="58C4573B" w14:textId="77777777" w:rsidR="001B2ABD" w:rsidRDefault="00E25A26" w:rsidP="00036450">
                <w:pPr>
                  <w:pStyle w:val="Heading2"/>
                </w:pPr>
                <w:r w:rsidRPr="004769B7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7F53539D" w14:textId="77777777" w:rsidR="00036450" w:rsidRPr="004769B7" w:rsidRDefault="004769B7" w:rsidP="00B359E4">
            <w:pPr>
              <w:pStyle w:val="Heading4"/>
              <w:rPr>
                <w:sz w:val="22"/>
              </w:rPr>
            </w:pPr>
            <w:r w:rsidRPr="004769B7">
              <w:rPr>
                <w:sz w:val="22"/>
              </w:rPr>
              <w:t>UNC Charlotte - Bachelor of Science in Computer Science</w:t>
            </w:r>
          </w:p>
          <w:p w14:paraId="3ABB9E6E" w14:textId="77777777" w:rsidR="00036450" w:rsidRPr="004769B7" w:rsidRDefault="004769B7" w:rsidP="00B359E4">
            <w:pPr>
              <w:pStyle w:val="Date"/>
              <w:rPr>
                <w:sz w:val="22"/>
              </w:rPr>
            </w:pPr>
            <w:r w:rsidRPr="004769B7">
              <w:rPr>
                <w:sz w:val="22"/>
              </w:rPr>
              <w:t>Aug 2015 – May 2019</w:t>
            </w:r>
          </w:p>
          <w:p w14:paraId="4AB9A71F" w14:textId="77777777" w:rsidR="004769B7" w:rsidRDefault="004769B7" w:rsidP="00036450"/>
          <w:p w14:paraId="4F4D1CD6" w14:textId="77777777" w:rsidR="00036450" w:rsidRPr="004769B7" w:rsidRDefault="004769B7" w:rsidP="00B359E4">
            <w:pPr>
              <w:pStyle w:val="Heading4"/>
              <w:rPr>
                <w:sz w:val="22"/>
              </w:rPr>
            </w:pPr>
            <w:r w:rsidRPr="004769B7">
              <w:rPr>
                <w:sz w:val="22"/>
              </w:rPr>
              <w:t>Forsyth Technical Community College</w:t>
            </w:r>
            <w:r>
              <w:rPr>
                <w:sz w:val="22"/>
              </w:rPr>
              <w:t xml:space="preserve"> – Associate in Arts</w:t>
            </w:r>
          </w:p>
          <w:p w14:paraId="4F3DEA38" w14:textId="584E0288" w:rsidR="004769B7" w:rsidRDefault="004769B7" w:rsidP="001744E7">
            <w:pPr>
              <w:pStyle w:val="Date"/>
              <w:tabs>
                <w:tab w:val="center" w:pos="3021"/>
              </w:tabs>
              <w:rPr>
                <w:sz w:val="22"/>
              </w:rPr>
            </w:pPr>
            <w:r w:rsidRPr="004769B7">
              <w:rPr>
                <w:sz w:val="22"/>
              </w:rPr>
              <w:t>Aug 2011 – May 2015</w:t>
            </w:r>
          </w:p>
          <w:p w14:paraId="43C40102" w14:textId="77777777" w:rsidR="001744E7" w:rsidRPr="001744E7" w:rsidRDefault="001744E7" w:rsidP="001744E7"/>
          <w:bookmarkStart w:id="1" w:name="_Hlk16885808" w:displacedByCustomXml="next"/>
          <w:sdt>
            <w:sdtPr>
              <w:id w:val="1001553383"/>
              <w:placeholder>
                <w:docPart w:val="1A48AF1C27704145A3AA31F67E96F832"/>
              </w:placeholder>
              <w:temporary/>
              <w:showingPlcHdr/>
              <w15:appearance w15:val="hidden"/>
            </w:sdtPr>
            <w:sdtEndPr/>
            <w:sdtContent>
              <w:p w14:paraId="154F3B9D" w14:textId="77777777" w:rsidR="00036450" w:rsidRDefault="00036450" w:rsidP="00036450">
                <w:pPr>
                  <w:pStyle w:val="Heading2"/>
                </w:pPr>
                <w:r w:rsidRPr="004769B7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1BAEC4A3" w14:textId="77777777" w:rsidR="004D3011" w:rsidRPr="004769B7" w:rsidRDefault="004769B7" w:rsidP="00036450">
            <w:pPr>
              <w:rPr>
                <w:b/>
                <w:bCs/>
                <w:sz w:val="24"/>
                <w:szCs w:val="24"/>
              </w:rPr>
            </w:pPr>
            <w:r w:rsidRPr="004769B7">
              <w:rPr>
                <w:b/>
                <w:bCs/>
                <w:sz w:val="24"/>
                <w:szCs w:val="24"/>
              </w:rPr>
              <w:t>Target</w:t>
            </w:r>
            <w:r w:rsidR="00750438">
              <w:rPr>
                <w:b/>
                <w:bCs/>
                <w:sz w:val="24"/>
                <w:szCs w:val="24"/>
              </w:rPr>
              <w:t xml:space="preserve"> – Cashier/Guest Service</w:t>
            </w:r>
          </w:p>
          <w:p w14:paraId="1ABA6973" w14:textId="77777777" w:rsidR="004769B7" w:rsidRPr="004769B7" w:rsidRDefault="004769B7" w:rsidP="00036450">
            <w:pPr>
              <w:rPr>
                <w:sz w:val="22"/>
              </w:rPr>
            </w:pPr>
            <w:r w:rsidRPr="004769B7">
              <w:rPr>
                <w:sz w:val="22"/>
              </w:rPr>
              <w:t>Apr 2013 – Jun 2019</w:t>
            </w:r>
          </w:p>
          <w:p w14:paraId="7C6C1825" w14:textId="77777777" w:rsidR="004769B7" w:rsidRDefault="004769B7" w:rsidP="00036450">
            <w:pPr>
              <w:rPr>
                <w:sz w:val="22"/>
              </w:rPr>
            </w:pPr>
          </w:p>
          <w:p w14:paraId="40DAC6D9" w14:textId="6BA44DE0" w:rsidR="001744E7" w:rsidRDefault="004769B7" w:rsidP="00036450">
            <w:pPr>
              <w:rPr>
                <w:bCs/>
                <w:sz w:val="22"/>
              </w:rPr>
            </w:pPr>
            <w:r w:rsidRPr="004769B7">
              <w:rPr>
                <w:sz w:val="22"/>
              </w:rPr>
              <w:t>A</w:t>
            </w:r>
            <w:r w:rsidRPr="004769B7">
              <w:rPr>
                <w:bCs/>
                <w:sz w:val="22"/>
              </w:rPr>
              <w:t xml:space="preserve">ssisted guests with their purchases and locating items in the store. </w:t>
            </w:r>
          </w:p>
          <w:p w14:paraId="194C8D94" w14:textId="77777777" w:rsidR="001744E7" w:rsidRDefault="001744E7" w:rsidP="00036450">
            <w:pPr>
              <w:rPr>
                <w:bCs/>
                <w:sz w:val="22"/>
              </w:rPr>
            </w:pPr>
          </w:p>
          <w:bookmarkEnd w:id="1"/>
          <w:p w14:paraId="01CBF242" w14:textId="77777777" w:rsidR="004769B7" w:rsidRDefault="001744E7" w:rsidP="00AC3C95">
            <w:pPr>
              <w:pStyle w:val="Heading2"/>
              <w:rPr>
                <w:sz w:val="26"/>
              </w:rPr>
            </w:pPr>
            <w:r w:rsidRPr="001744E7">
              <w:rPr>
                <w:sz w:val="26"/>
              </w:rPr>
              <w:t>PROGRAMMING EXPERIENCE</w:t>
            </w:r>
          </w:p>
          <w:p w14:paraId="2DB3EC29" w14:textId="4ED50D18" w:rsidR="001744E7" w:rsidRDefault="00262A84" w:rsidP="001744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Lead </w:t>
            </w:r>
            <w:r w:rsidR="001744E7" w:rsidRPr="001744E7">
              <w:rPr>
                <w:b/>
                <w:bCs/>
                <w:sz w:val="24"/>
                <w:szCs w:val="24"/>
              </w:rPr>
              <w:t xml:space="preserve">Developer – </w:t>
            </w:r>
            <w:r w:rsidR="001744E7">
              <w:rPr>
                <w:b/>
                <w:bCs/>
                <w:sz w:val="24"/>
                <w:szCs w:val="24"/>
              </w:rPr>
              <w:t>UNC Charlotte</w:t>
            </w:r>
            <w:r w:rsidR="001744E7" w:rsidRPr="001744E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DD654E3" w14:textId="41E4F713" w:rsidR="001744E7" w:rsidRDefault="001744E7" w:rsidP="001744E7">
            <w:pPr>
              <w:rPr>
                <w:sz w:val="22"/>
              </w:rPr>
            </w:pPr>
            <w:r>
              <w:rPr>
                <w:sz w:val="22"/>
              </w:rPr>
              <w:t>Jan 2019 – May 2019</w:t>
            </w:r>
          </w:p>
          <w:p w14:paraId="07E771CB" w14:textId="55051CB6" w:rsidR="001744E7" w:rsidRDefault="001744E7" w:rsidP="001744E7">
            <w:pPr>
              <w:rPr>
                <w:sz w:val="22"/>
              </w:rPr>
            </w:pPr>
          </w:p>
          <w:p w14:paraId="402B5326" w14:textId="61F58BDE" w:rsidR="001744E7" w:rsidRPr="001744E7" w:rsidRDefault="001744E7" w:rsidP="001744E7">
            <w:pPr>
              <w:rPr>
                <w:sz w:val="22"/>
              </w:rPr>
            </w:pPr>
            <w:r>
              <w:rPr>
                <w:sz w:val="22"/>
              </w:rPr>
              <w:t>Programmed a 3D kart racing game in the Unity game engine using C#.</w:t>
            </w:r>
          </w:p>
          <w:p w14:paraId="3F1018C8" w14:textId="77777777" w:rsidR="001744E7" w:rsidRDefault="001744E7" w:rsidP="001744E7">
            <w:pPr>
              <w:rPr>
                <w:b/>
                <w:bCs/>
                <w:sz w:val="24"/>
                <w:szCs w:val="24"/>
              </w:rPr>
            </w:pPr>
          </w:p>
          <w:p w14:paraId="5191F29F" w14:textId="754AFED2" w:rsidR="001744E7" w:rsidRDefault="00262A84" w:rsidP="001744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Software </w:t>
            </w:r>
            <w:r w:rsidR="001744E7">
              <w:rPr>
                <w:b/>
                <w:bCs/>
                <w:sz w:val="24"/>
                <w:szCs w:val="24"/>
              </w:rPr>
              <w:t>Developer – Coder Foundry</w:t>
            </w:r>
          </w:p>
          <w:p w14:paraId="2A61E1EE" w14:textId="13EBAAD3" w:rsidR="001744E7" w:rsidRDefault="001744E7" w:rsidP="001744E7">
            <w:pPr>
              <w:rPr>
                <w:sz w:val="22"/>
              </w:rPr>
            </w:pPr>
            <w:r>
              <w:rPr>
                <w:sz w:val="22"/>
              </w:rPr>
              <w:t xml:space="preserve">July 2019 </w:t>
            </w:r>
            <w:r w:rsidR="00AD64C0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AD64C0">
              <w:rPr>
                <w:sz w:val="22"/>
              </w:rPr>
              <w:t>Present</w:t>
            </w:r>
          </w:p>
          <w:p w14:paraId="08B91B6F" w14:textId="77777777" w:rsidR="00AD64C0" w:rsidRDefault="00AD64C0" w:rsidP="001744E7">
            <w:pPr>
              <w:rPr>
                <w:sz w:val="22"/>
              </w:rPr>
            </w:pPr>
          </w:p>
          <w:p w14:paraId="6BFE9B86" w14:textId="1388DC0D" w:rsidR="00CB39CC" w:rsidRPr="00C40B32" w:rsidRDefault="00CB39CC" w:rsidP="00C40B32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t xml:space="preserve"> </w:t>
            </w:r>
            <w:r>
              <w:rPr>
                <w:sz w:val="22"/>
              </w:rPr>
              <w:t xml:space="preserve">a </w:t>
            </w:r>
            <w:r w:rsidRPr="00CB39CC">
              <w:rPr>
                <w:sz w:val="22"/>
              </w:rPr>
              <w:t>portfolio site using C#, MVC, HTML5, CSS3, B</w:t>
            </w:r>
            <w:r>
              <w:rPr>
                <w:sz w:val="22"/>
              </w:rPr>
              <w:t>ootstrap</w:t>
            </w:r>
            <w:r w:rsidRPr="00CB39CC">
              <w:rPr>
                <w:sz w:val="22"/>
              </w:rPr>
              <w:t xml:space="preserve">, JS </w:t>
            </w:r>
            <w:r w:rsidR="00C40B32">
              <w:rPr>
                <w:sz w:val="22"/>
              </w:rPr>
              <w:t>and</w:t>
            </w:r>
            <w:r w:rsidRPr="00CB39CC">
              <w:rPr>
                <w:sz w:val="22"/>
              </w:rPr>
              <w:t xml:space="preserve"> jQuery</w:t>
            </w:r>
            <w:r w:rsidR="00C40B3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  <w:p w14:paraId="42969F7E" w14:textId="77777777" w:rsidR="00C40B32" w:rsidRPr="00C40B32" w:rsidRDefault="00C40B32" w:rsidP="00C40B32">
            <w:pPr>
              <w:pStyle w:val="ListParagraph"/>
              <w:rPr>
                <w:sz w:val="22"/>
              </w:rPr>
            </w:pPr>
          </w:p>
          <w:p w14:paraId="268F91BC" w14:textId="482231D2" w:rsidR="00C40B32" w:rsidRPr="00C40B32" w:rsidRDefault="00C40B32" w:rsidP="00C40B32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Created a technology-themed blog using </w:t>
            </w:r>
            <w:r w:rsidRPr="00CB39CC">
              <w:rPr>
                <w:sz w:val="22"/>
              </w:rPr>
              <w:t>C#, MVC, HTML5, CSS3</w:t>
            </w:r>
            <w:r>
              <w:rPr>
                <w:sz w:val="22"/>
              </w:rPr>
              <w:t xml:space="preserve"> and </w:t>
            </w:r>
            <w:r w:rsidRPr="00CB39CC">
              <w:rPr>
                <w:sz w:val="22"/>
              </w:rPr>
              <w:t>B</w:t>
            </w:r>
            <w:r>
              <w:rPr>
                <w:sz w:val="22"/>
              </w:rPr>
              <w:t>ootstrap</w:t>
            </w:r>
            <w:r>
              <w:rPr>
                <w:sz w:val="22"/>
              </w:rPr>
              <w:t>.</w:t>
            </w:r>
          </w:p>
        </w:tc>
      </w:tr>
    </w:tbl>
    <w:p w14:paraId="6F2FDA59" w14:textId="010D8503" w:rsidR="00892E7E" w:rsidRPr="00FF58A8" w:rsidRDefault="00892E7E" w:rsidP="00892E7E">
      <w:pPr>
        <w:tabs>
          <w:tab w:val="left" w:pos="990"/>
        </w:tabs>
        <w:rPr>
          <w:sz w:val="22"/>
        </w:rPr>
      </w:pPr>
    </w:p>
    <w:sectPr w:rsidR="00892E7E" w:rsidRPr="00FF58A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F6BF7" w14:textId="77777777" w:rsidR="00216A4A" w:rsidRDefault="00216A4A" w:rsidP="000C45FF">
      <w:r>
        <w:separator/>
      </w:r>
    </w:p>
  </w:endnote>
  <w:endnote w:type="continuationSeparator" w:id="0">
    <w:p w14:paraId="7F569B13" w14:textId="77777777" w:rsidR="00216A4A" w:rsidRDefault="00216A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905B5" w14:textId="77777777" w:rsidR="00216A4A" w:rsidRDefault="00216A4A" w:rsidP="000C45FF">
      <w:r>
        <w:separator/>
      </w:r>
    </w:p>
  </w:footnote>
  <w:footnote w:type="continuationSeparator" w:id="0">
    <w:p w14:paraId="18A187F0" w14:textId="77777777" w:rsidR="00216A4A" w:rsidRDefault="00216A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7EA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5C22AC" wp14:editId="27AB086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1F6A"/>
    <w:multiLevelType w:val="hybridMultilevel"/>
    <w:tmpl w:val="AA22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D7825"/>
    <w:multiLevelType w:val="hybridMultilevel"/>
    <w:tmpl w:val="F422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3421"/>
    <w:multiLevelType w:val="hybridMultilevel"/>
    <w:tmpl w:val="61BC06D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79AD3490"/>
    <w:multiLevelType w:val="hybridMultilevel"/>
    <w:tmpl w:val="7CD6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B7"/>
    <w:rsid w:val="00036450"/>
    <w:rsid w:val="00094499"/>
    <w:rsid w:val="000C45FF"/>
    <w:rsid w:val="000E3FD1"/>
    <w:rsid w:val="00112054"/>
    <w:rsid w:val="001525E1"/>
    <w:rsid w:val="001744E7"/>
    <w:rsid w:val="00180329"/>
    <w:rsid w:val="0019001F"/>
    <w:rsid w:val="001A74A5"/>
    <w:rsid w:val="001B2ABD"/>
    <w:rsid w:val="001E0391"/>
    <w:rsid w:val="001E1759"/>
    <w:rsid w:val="001F1ECC"/>
    <w:rsid w:val="00216A4A"/>
    <w:rsid w:val="002400EB"/>
    <w:rsid w:val="00256CF7"/>
    <w:rsid w:val="00262A84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769B7"/>
    <w:rsid w:val="004813B3"/>
    <w:rsid w:val="00496591"/>
    <w:rsid w:val="004C63E4"/>
    <w:rsid w:val="004D3011"/>
    <w:rsid w:val="005262AC"/>
    <w:rsid w:val="005763BD"/>
    <w:rsid w:val="0058325B"/>
    <w:rsid w:val="005E39D5"/>
    <w:rsid w:val="00600670"/>
    <w:rsid w:val="0062123A"/>
    <w:rsid w:val="00646E75"/>
    <w:rsid w:val="006771D0"/>
    <w:rsid w:val="00715FCB"/>
    <w:rsid w:val="00743101"/>
    <w:rsid w:val="00750438"/>
    <w:rsid w:val="007775E1"/>
    <w:rsid w:val="007867A0"/>
    <w:rsid w:val="007927F5"/>
    <w:rsid w:val="00802CA0"/>
    <w:rsid w:val="00892E7E"/>
    <w:rsid w:val="009260CD"/>
    <w:rsid w:val="00952C25"/>
    <w:rsid w:val="00A2118D"/>
    <w:rsid w:val="00AC3C95"/>
    <w:rsid w:val="00AD64C0"/>
    <w:rsid w:val="00AD76E2"/>
    <w:rsid w:val="00B20152"/>
    <w:rsid w:val="00B359E4"/>
    <w:rsid w:val="00B57D98"/>
    <w:rsid w:val="00B70850"/>
    <w:rsid w:val="00BD1569"/>
    <w:rsid w:val="00C066B6"/>
    <w:rsid w:val="00C37BA1"/>
    <w:rsid w:val="00C40B32"/>
    <w:rsid w:val="00C4674C"/>
    <w:rsid w:val="00C506CF"/>
    <w:rsid w:val="00C56E60"/>
    <w:rsid w:val="00C72BED"/>
    <w:rsid w:val="00C9578B"/>
    <w:rsid w:val="00CB0055"/>
    <w:rsid w:val="00CB39CC"/>
    <w:rsid w:val="00D2522B"/>
    <w:rsid w:val="00D422DE"/>
    <w:rsid w:val="00D5459D"/>
    <w:rsid w:val="00DA1F4D"/>
    <w:rsid w:val="00DD172A"/>
    <w:rsid w:val="00E25A26"/>
    <w:rsid w:val="00E27DE8"/>
    <w:rsid w:val="00E4381A"/>
    <w:rsid w:val="00E55D74"/>
    <w:rsid w:val="00F60274"/>
    <w:rsid w:val="00F77FB9"/>
    <w:rsid w:val="00FB068F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522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7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a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9C02D8D0484BC1AD7C7B88D5C8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293A-9419-450B-AB17-FAE4C064B9DF}"/>
      </w:docPartPr>
      <w:docPartBody>
        <w:p w:rsidR="0023144E" w:rsidRDefault="00BB6089">
          <w:pPr>
            <w:pStyle w:val="449C02D8D0484BC1AD7C7B88D5C8527B"/>
          </w:pPr>
          <w:r w:rsidRPr="00CB0055">
            <w:t>Contact</w:t>
          </w:r>
        </w:p>
      </w:docPartBody>
    </w:docPart>
    <w:docPart>
      <w:docPartPr>
        <w:name w:val="E1783E7751AA49BE93E831F89D435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06098-EEAE-4C01-961B-A6D85CEF3AD3}"/>
      </w:docPartPr>
      <w:docPartBody>
        <w:p w:rsidR="0023144E" w:rsidRDefault="00BB6089">
          <w:pPr>
            <w:pStyle w:val="E1783E7751AA49BE93E831F89D43570B"/>
          </w:pPr>
          <w:r w:rsidRPr="004D3011">
            <w:t>PHONE:</w:t>
          </w:r>
        </w:p>
      </w:docPartBody>
    </w:docPart>
    <w:docPart>
      <w:docPartPr>
        <w:name w:val="82BC321300D847F7A2F182E790A6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AD92-B1CF-4FC2-9D03-231DA7FA51E0}"/>
      </w:docPartPr>
      <w:docPartBody>
        <w:p w:rsidR="0023144E" w:rsidRDefault="00BB6089">
          <w:pPr>
            <w:pStyle w:val="82BC321300D847F7A2F182E790A69E5C"/>
          </w:pPr>
          <w:r w:rsidRPr="004D3011">
            <w:t>EMAIL:</w:t>
          </w:r>
        </w:p>
      </w:docPartBody>
    </w:docPart>
    <w:docPart>
      <w:docPartPr>
        <w:name w:val="FA2C4BFF328042F3BEDAD4377E62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7FD00-7E2D-4D37-B637-754418E1F404}"/>
      </w:docPartPr>
      <w:docPartBody>
        <w:p w:rsidR="0023144E" w:rsidRDefault="00BB6089">
          <w:pPr>
            <w:pStyle w:val="FA2C4BFF328042F3BEDAD4377E62AED1"/>
          </w:pPr>
          <w:r w:rsidRPr="00036450">
            <w:t>EDUCATION</w:t>
          </w:r>
        </w:p>
      </w:docPartBody>
    </w:docPart>
    <w:docPart>
      <w:docPartPr>
        <w:name w:val="1A48AF1C27704145A3AA31F67E96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0A69C-1D4D-4A5A-A6FF-FEFE4B4760B1}"/>
      </w:docPartPr>
      <w:docPartBody>
        <w:p w:rsidR="0023144E" w:rsidRDefault="00BB6089">
          <w:pPr>
            <w:pStyle w:val="1A48AF1C27704145A3AA31F67E96F83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89"/>
    <w:rsid w:val="0023144E"/>
    <w:rsid w:val="00875A02"/>
    <w:rsid w:val="00B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CE738AA9341589E3832AEDBBA0073">
    <w:name w:val="826CE738AA9341589E3832AEDBBA0073"/>
  </w:style>
  <w:style w:type="paragraph" w:customStyle="1" w:styleId="9A69D702E402436986A84D69303656EB">
    <w:name w:val="9A69D702E402436986A84D69303656EB"/>
  </w:style>
  <w:style w:type="paragraph" w:customStyle="1" w:styleId="B84B426A70EE439397004361F54C429F">
    <w:name w:val="B84B426A70EE439397004361F54C429F"/>
  </w:style>
  <w:style w:type="paragraph" w:customStyle="1" w:styleId="3B217B95900E4C1481B8DA8632A5A05D">
    <w:name w:val="3B217B95900E4C1481B8DA8632A5A05D"/>
  </w:style>
  <w:style w:type="paragraph" w:customStyle="1" w:styleId="449C02D8D0484BC1AD7C7B88D5C8527B">
    <w:name w:val="449C02D8D0484BC1AD7C7B88D5C8527B"/>
  </w:style>
  <w:style w:type="paragraph" w:customStyle="1" w:styleId="E1783E7751AA49BE93E831F89D43570B">
    <w:name w:val="E1783E7751AA49BE93E831F89D43570B"/>
  </w:style>
  <w:style w:type="paragraph" w:customStyle="1" w:styleId="98C4DB523F8A4A959B8FA6CB7FF7880D">
    <w:name w:val="98C4DB523F8A4A959B8FA6CB7FF7880D"/>
  </w:style>
  <w:style w:type="paragraph" w:customStyle="1" w:styleId="409791E09F1B44C7BA046F19DB539D05">
    <w:name w:val="409791E09F1B44C7BA046F19DB539D05"/>
  </w:style>
  <w:style w:type="paragraph" w:customStyle="1" w:styleId="829EC717008244F0939DD836A7F1BA09">
    <w:name w:val="829EC717008244F0939DD836A7F1BA09"/>
  </w:style>
  <w:style w:type="paragraph" w:customStyle="1" w:styleId="82BC321300D847F7A2F182E790A69E5C">
    <w:name w:val="82BC321300D847F7A2F182E790A69E5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25B779F7A14610BD6A16F83AE8E925">
    <w:name w:val="1025B779F7A14610BD6A16F83AE8E925"/>
  </w:style>
  <w:style w:type="paragraph" w:customStyle="1" w:styleId="4060C74D1CFF44A1BAA60A04EE0AD9FC">
    <w:name w:val="4060C74D1CFF44A1BAA60A04EE0AD9FC"/>
  </w:style>
  <w:style w:type="paragraph" w:customStyle="1" w:styleId="676F0E92E05847F6ADD91937B8C65D18">
    <w:name w:val="676F0E92E05847F6ADD91937B8C65D18"/>
  </w:style>
  <w:style w:type="paragraph" w:customStyle="1" w:styleId="F28CC3BE95F84C378E5A67A86348BAF9">
    <w:name w:val="F28CC3BE95F84C378E5A67A86348BAF9"/>
  </w:style>
  <w:style w:type="paragraph" w:customStyle="1" w:styleId="0DE5AE30DBEA4F5F8E4C4F1F34ED72E1">
    <w:name w:val="0DE5AE30DBEA4F5F8E4C4F1F34ED72E1"/>
  </w:style>
  <w:style w:type="paragraph" w:customStyle="1" w:styleId="CE198D4B66434CD9A74490428F6FE5BA">
    <w:name w:val="CE198D4B66434CD9A74490428F6FE5BA"/>
  </w:style>
  <w:style w:type="paragraph" w:customStyle="1" w:styleId="FA2C4BFF328042F3BEDAD4377E62AED1">
    <w:name w:val="FA2C4BFF328042F3BEDAD4377E62AED1"/>
  </w:style>
  <w:style w:type="paragraph" w:customStyle="1" w:styleId="E0695FA74A8E426898D38058D8A30540">
    <w:name w:val="E0695FA74A8E426898D38058D8A30540"/>
  </w:style>
  <w:style w:type="paragraph" w:customStyle="1" w:styleId="BDA8C2E12D144FBD8CA52FDB84C6EFD6">
    <w:name w:val="BDA8C2E12D144FBD8CA52FDB84C6EFD6"/>
  </w:style>
  <w:style w:type="paragraph" w:customStyle="1" w:styleId="0217A5819B1C4F0D91F59C0AA1B65B10">
    <w:name w:val="0217A5819B1C4F0D91F59C0AA1B65B10"/>
  </w:style>
  <w:style w:type="paragraph" w:customStyle="1" w:styleId="D6360B9BA6AA49DCA5114512D512002F">
    <w:name w:val="D6360B9BA6AA49DCA5114512D512002F"/>
  </w:style>
  <w:style w:type="paragraph" w:customStyle="1" w:styleId="35FB14A589974F3386D103189F42B220">
    <w:name w:val="35FB14A589974F3386D103189F42B220"/>
  </w:style>
  <w:style w:type="paragraph" w:customStyle="1" w:styleId="E5146EE92F1647BA934BC768DAF36616">
    <w:name w:val="E5146EE92F1647BA934BC768DAF36616"/>
  </w:style>
  <w:style w:type="paragraph" w:customStyle="1" w:styleId="C97DBFBDDCF34BA9A42F86F0401B0755">
    <w:name w:val="C97DBFBDDCF34BA9A42F86F0401B0755"/>
  </w:style>
  <w:style w:type="paragraph" w:customStyle="1" w:styleId="1A48AF1C27704145A3AA31F67E96F832">
    <w:name w:val="1A48AF1C27704145A3AA31F67E96F832"/>
  </w:style>
  <w:style w:type="paragraph" w:customStyle="1" w:styleId="D87D8898AFF44E13BCC2E98EF2564EA6">
    <w:name w:val="D87D8898AFF44E13BCC2E98EF2564EA6"/>
  </w:style>
  <w:style w:type="paragraph" w:customStyle="1" w:styleId="43BEA3555A6D4FE2AA6720E4ADB3D1C6">
    <w:name w:val="43BEA3555A6D4FE2AA6720E4ADB3D1C6"/>
  </w:style>
  <w:style w:type="paragraph" w:customStyle="1" w:styleId="E54A1AF7660F4764B71F8260783BA09E">
    <w:name w:val="E54A1AF7660F4764B71F8260783BA09E"/>
  </w:style>
  <w:style w:type="paragraph" w:customStyle="1" w:styleId="6EF7520F05DB4517AC8F5D98CD90453A">
    <w:name w:val="6EF7520F05DB4517AC8F5D98CD90453A"/>
  </w:style>
  <w:style w:type="paragraph" w:customStyle="1" w:styleId="4AE294D71C8C4AD980B21A7C8E779906">
    <w:name w:val="4AE294D71C8C4AD980B21A7C8E779906"/>
  </w:style>
  <w:style w:type="paragraph" w:customStyle="1" w:styleId="C84D3FFF9DF64037A8F57B289224A4AC">
    <w:name w:val="C84D3FFF9DF64037A8F57B289224A4AC"/>
  </w:style>
  <w:style w:type="paragraph" w:customStyle="1" w:styleId="1629192063474737806BA16E4B8CBC95">
    <w:name w:val="1629192063474737806BA16E4B8CBC95"/>
  </w:style>
  <w:style w:type="paragraph" w:customStyle="1" w:styleId="7A04E3D31FC84C2B90EC86E69B7B44AD">
    <w:name w:val="7A04E3D31FC84C2B90EC86E69B7B44AD"/>
  </w:style>
  <w:style w:type="paragraph" w:customStyle="1" w:styleId="91857A4EE67542C8BEF481F5BEA974CF">
    <w:name w:val="91857A4EE67542C8BEF481F5BEA974CF"/>
  </w:style>
  <w:style w:type="paragraph" w:customStyle="1" w:styleId="C17F50C281BD491DB3E4681787AB0F09">
    <w:name w:val="C17F50C281BD491DB3E4681787AB0F09"/>
  </w:style>
  <w:style w:type="paragraph" w:customStyle="1" w:styleId="C1054D48BBB24DD6ADAC0DEFFF7FA117">
    <w:name w:val="C1054D48BBB24DD6ADAC0DEFFF7FA117"/>
  </w:style>
  <w:style w:type="paragraph" w:customStyle="1" w:styleId="4F25C5BBEC864967A8BB11FF03799DC0">
    <w:name w:val="4F25C5BBEC864967A8BB11FF03799DC0"/>
  </w:style>
  <w:style w:type="paragraph" w:customStyle="1" w:styleId="89A8712302B94B8A9C2ABA961D19A3EB">
    <w:name w:val="89A8712302B94B8A9C2ABA961D19A3EB"/>
  </w:style>
  <w:style w:type="paragraph" w:customStyle="1" w:styleId="0B370E1D1E384C93A290715ECC022ECF">
    <w:name w:val="0B370E1D1E384C93A290715ECC022ECF"/>
  </w:style>
  <w:style w:type="paragraph" w:customStyle="1" w:styleId="BB0F13859D104C07A68E82C1010E1391">
    <w:name w:val="BB0F13859D104C07A68E82C1010E139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D8D638540184260B5E953F24FBB9E98">
    <w:name w:val="ED8D638540184260B5E953F24FBB9E98"/>
  </w:style>
  <w:style w:type="paragraph" w:customStyle="1" w:styleId="3760B4DB251447F7A4A448678842E1D9">
    <w:name w:val="3760B4DB251447F7A4A448678842E1D9"/>
    <w:rsid w:val="0023144E"/>
  </w:style>
  <w:style w:type="paragraph" w:customStyle="1" w:styleId="BB58D206841543C8B46B70F69F2EE8CD">
    <w:name w:val="BB58D206841543C8B46B70F69F2EE8CD"/>
    <w:rsid w:val="0023144E"/>
  </w:style>
  <w:style w:type="paragraph" w:customStyle="1" w:styleId="D9EFFCD68D564237BF56CCD9B759262A">
    <w:name w:val="D9EFFCD68D564237BF56CCD9B759262A"/>
    <w:rsid w:val="0023144E"/>
  </w:style>
  <w:style w:type="paragraph" w:customStyle="1" w:styleId="13FEAB7C24A34CB59BBF77A9DEF8DAF7">
    <w:name w:val="13FEAB7C24A34CB59BBF77A9DEF8DAF7"/>
    <w:rsid w:val="0023144E"/>
  </w:style>
  <w:style w:type="paragraph" w:customStyle="1" w:styleId="FAE1F457F0A6493EAC8923EB0A788BC8">
    <w:name w:val="FAE1F457F0A6493EAC8923EB0A788BC8"/>
    <w:rsid w:val="0023144E"/>
  </w:style>
  <w:style w:type="paragraph" w:customStyle="1" w:styleId="273811BD0B6946CF8B205F29EF5A65D7">
    <w:name w:val="273811BD0B6946CF8B205F29EF5A65D7"/>
    <w:rsid w:val="00231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2019-07-08T02:17:00Z</dcterms:created>
  <dcterms:modified xsi:type="dcterms:W3CDTF">2019-08-17T02:46:00Z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